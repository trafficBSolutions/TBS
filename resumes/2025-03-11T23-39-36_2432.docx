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Name"/>
      </w:pPr>
      <w:r>
        <w:rPr>
          <w:color w:val="4B3A2E"/>
          <w:rFonts w:ascii="Century Gothic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Francisco</w:t>
      </w:r>
    </w:p>
    <w:p>
      <w:pPr>
        <w:pStyle w:val="Name"/>
      </w:pPr>
      <w:r>
        <w:rPr>
          <w:color w:val="4B3A2E"/>
          <w:rFonts w:ascii="Century Gothic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Pablo</w:t>
      </w:r>
    </w:p>
    <w:p>
      <w:pPr>
        <w:pStyle w:val="ContactInfo"/>
      </w:pPr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23 east Dr Rome GA 30165| 7067675668 /7065919060| </w:t>
      </w:r>
      <w:sdt>
        <w:sdtPr>
          <w:alias w:val="Enter email:"/>
          <w:tag w:val="Enter email:"/>
          <w:id w:val="1913350914"/>
          <w:placeholder>
            <w:docPart w:val="F8EBDCAA3160DF4589A8755A52C21B6C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>
            <w:rPr>
              <w:color w:val="4B3A2E"/>
              <w:rFonts w:ascii="Century Gothic"/>
              <w:b w:val="0"/>
              <w:i w:val="0"/>
              <w:strike w:val="0"/>
              <w:dstrike w:val="0"/>
              <w:emboss w:val="0"/>
              <w:imprint w:val="0"/>
              <w:outline w:val="0"/>
              <w:shadow w:val="0"/>
              <w:sz w:val="22"/>
              <w:szCs w:val="22"/>
              <w:u w:val="none"/>
            </w:rPr>
            <w:t xml:space="preserve">f.pablo18@yahoo.com</w:t>
          </w:r>
        </w:sdtContent>
      </w:sdt>
    </w:p>
    <w:p>
      <w:pPr>
        <w:pStyle w:val="Heading1"/>
      </w:pPr>
      <w:sdt>
        <w:sdtPr>
          <w:alias w:val="Skill summary:"/>
          <w:tag w:val="Skill summary:"/>
          <w:id w:val="-819804518"/>
          <w:placeholder>
            <w:docPart w:val="6EA9CB2779DB1D44A1D5DA535777E5F4"/>
          </w:placeholder>
          <w:temporary/>
          <w:showingPlcHdr/>
          <w15:appearance w15:val="hidden"/>
        </w:sdtPr>
        <w:sdtEndPr/>
        <w:sdtContent>
          <w:r>
            <w:rPr>
              <w:color w:val="4B3A2E"/>
              <w:rFonts w:ascii="Century Gothic"/>
              <w:b/>
              <w:i w:val="0"/>
              <w:strike w:val="0"/>
              <w:dstrike w:val="0"/>
              <w:emboss w:val="0"/>
              <w:imprint w:val="0"/>
              <w:outline w:val="0"/>
              <w:shadow w:val="0"/>
              <w:sz w:val="26"/>
              <w:szCs w:val="26"/>
              <w:u w:val="none"/>
            </w:rPr>
            <w:t xml:space="preserve">Skills Summary</w:t>
          </w:r>
        </w:sdtContent>
      </w:sdt>
    </w:p>
    <w:p>
      <w:pPr>
        <w:spacing w:after="180"/>
      </w:pPr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Machine operator, hyster driver any kind. robots  welders and basic electrician, and car mechanics. AAcomputer technology.</w:t>
      </w:r>
    </w:p>
    <w:p>
      <w:pPr>
        <w:pStyle w:val="Heading1"/>
      </w:pPr>
      <w:r>
        <w:rPr>
          <w:color w:val="4B3A2E"/>
          <w:rFonts w:ascii="Century Gothic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Rome high school </w:t>
      </w:r>
    </w:p>
    <w:p>
      <w:pPr>
        <w:pStyle w:val="Heading2"/>
      </w:pPr>
      <w:sdt>
        <w:sdtPr>
          <w:alias w:val="Degree and date of graduation:"/>
          <w:tag w:val="Degree and date of graduation:"/>
          <w:id w:val="-1529011685"/>
          <w:placeholder>
            <w:docPart w:val="201D43F7AE93DE41A14045948A968CCE"/>
          </w:placeholder>
          <w:temporary/>
          <w:showingPlcHdr/>
          <w15:appearance w15:val="hidden"/>
        </w:sdtPr>
        <w:sdtEndPr/>
        <w:sdtContent>
          <w:r>
            <w:rPr>
              <w:color w:val="4B3A2E"/>
              <w:rFonts w:ascii="Century Gothic"/>
              <w:b/>
              <w:i/>
              <w:strike w:val="0"/>
              <w:dstrike w:val="0"/>
              <w:emboss w:val="0"/>
              <w:imprint w:val="0"/>
              <w:outline w:val="0"/>
              <w:shadow w:val="0"/>
              <w:sz w:val="26"/>
              <w:szCs w:val="26"/>
              <w:u w:val="none"/>
            </w:rPr>
            <w:t xml:space="preserve">Degree / Date of Graduation</w:t>
          </w:r>
        </w:sdtContent>
      </w:sdt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General  2008 and took computer class.</w:t>
      </w:r>
    </w:p>
    <w:p>
      <w:pPr>
        <w:pStyle w:val="Heading2"/>
      </w:pPr>
      <w:r>
        <w:rPr>
          <w:color w:val="4B3A2E"/>
          <w:rFonts w:ascii="Century Gothic"/>
          <w:b/>
          <w:i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Marglen inc</w:t>
      </w:r>
    </w:p>
    <w:p>
      <w:pPr>
        <w:pStyle w:val="Heading3"/>
      </w:pPr>
      <w:r>
        <w:rPr>
          <w:color w:val="4B3A2E"/>
          <w:rFonts w:ascii="Century Gothic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Machine operator 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06/2012 11/2017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 was a Machine operator is computer responsibilities to twist a yards. And pack label the product ready  to ship out to the customer  always  check the product  in good  condition. And I move out to be a fork lift, and move to be a lead man.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 left the employee for new challenge in life and better pay.</w:t>
      </w:r>
    </w:p>
    <w:p/>
    <w:p>
      <w:pPr>
        <w:rPr>
          <w:b/>
          <w:bCs/>
          <w:sz w:val="28"/>
          <w:szCs w:val="28"/>
        </w:rPr>
      </w:pPr>
      <w:r>
        <w:rPr>
          <w:color w:val="4B3A2E"/>
          <w:rFonts w:ascii="Century Gothic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mohawk 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mechanic 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01/2018 05/2021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 Started out as a Machine operator. I learn how to fix the machine a put a bet on so I became a  Machine trouble shooting problems and fix the Machine when they Brock down I work safely  first and I’m quick learner during my shift my boss would leave a paper what be checking and fix anything during my shift. </w:t>
      </w:r>
    </w:p>
    <w:p>
      <w:pPr>
        <w:rPr>
          <w:b/>
          <w:bCs/>
          <w:sz w:val="36"/>
          <w:szCs w:val="36"/>
          <w:u w:val="single"/>
        </w:rPr>
      </w:pPr>
      <w:r>
        <w:rPr>
          <w:color w:val="4B3A2E"/>
          <w:rFonts w:ascii="Century Gothic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single"/>
        </w:rPr>
        <w:t xml:space="preserve">Kellogg’s </w:t>
      </w:r>
    </w:p>
    <w:p>
      <w:pPr/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 am a machine operator I can run the mixing machine, oven, seal bags, packing machine. And other. I got certified on all those machines I’m a fast learner. most important food safety and customer expectations, </w:t>
      </w:r>
    </w:p>
    <w:p>
      <w:pPr/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reason I left I had family emergency.</w:t>
      </w:r>
    </w:p>
    <w:p>
      <w:pPr/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Hyster  driver license, AAcomputer technology, mechanic in general, in computer in general, electrician. And welders.</w:t>
      </w:r>
    </w:p>
    <w:p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Willing to learn anything in life. Plus now trying to go back in school looking for a rotation shift. or night.</w:t>
      </w:r>
    </w:p>
    <w:sectPr w:rsidR="00EC4B6A" w:rsidRPr="00EC4B6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/>
      <w:cols w:space="720"/>
      <w:titlePg/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-1">
    <w:p>
      <w:pPr>
        <w:spacing w:after="0" w:line="240" w:lineRule="auto"/>
      </w:pPr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endnote>
  <w:endnote w:type="continuationSeparator" w:id="0">
    <w:p>
      <w:pPr>
        <w:spacing w:after="0" w:line="240" w:lineRule="auto"/>
      </w:pPr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endnote>
  <w:endnote w:type="continuationNotice" w:id="1">
    <w:p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color w:val="4B3A2E"/>
            <w:rFonts w:ascii="Century Gothic"/>
            <w:b/>
            <w:i w:val="0"/>
            <w:strike w:val="0"/>
            <w:dstrike w:val="0"/>
            <w:emboss w:val="0"/>
            <w:imprint w:val="0"/>
            <w:outline w:val="0"/>
            <w:shadow w:val="0"/>
            <w:sz w:val="26"/>
            <w:szCs w:val="26"/>
            <w:u w:val="none"/>
          </w:rPr>
          <w:t xml:space="preserve">2</w:t>
        </w:r>
        <w:r>
          <w:fldChar w:fldCharType="end"/>
        </w:r>
      </w:p>
    </w:sdtContent>
  </w:sdt>
</w:ftr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-1">
    <w:p>
      <w:pPr>
        <w:spacing w:after="0" w:line="240" w:lineRule="auto"/>
      </w:pPr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footnote>
  <w:footnote w:type="continuationSeparator" w:id="0">
    <w:p>
      <w:pPr>
        <w:spacing w:after="0" w:line="240" w:lineRule="auto"/>
      </w:pPr>
      <w:r>
        <w:rPr>
          <w:color w:val="4B3A2E"/>
          <w:rFonts w:ascii="Century Gothic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footnote>
  <w:footnote w:type="continuationNotice" w:id="1">
    <w:p>
      <w:pPr>
        <w:spacing w:after="0" w:line="240" w:lineRule="auto"/>
      </w:pPr>
    </w:p>
  </w:footnote>
</w:footnotes>
</file>

<file path=word/header1.xml><?xml version="1.0" encoding="utf-8"?>
<w:hd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  <w:r>
      <w:rPr>
        <w:color w:val="4B3A2E"/>
        <w:rFonts w:ascii="Century Gothic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pict>
        <v:group w14:anchorId="3F2E8F8F" id="Group 4" o:spid="_x0000_s1026" alt="Title: Background graphics" style="position:absolute;margin-left:0.00pt;margin-top:0.00pt;width:252pt;height:791.85pt;z-index:251661312;mso-width-percent:412;mso-height-percent:1000;mso-width-percent:412;mso-height-percent:1000;mso-position-horizontal-relative:margin;mso-position-vertical-relative:page;" coordsize="32004,100563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JxHu2IKAwAArQoAAA4AAABkcnMvZTJvRG9jLnhtbOxWW0/bMBh9n7T/EPl9JA2F0YgUVTDQ JDQQMPFsHKeJ5Nie7Tbtfv2OnUu5adOYtCd4MLa/+8n3nfr4ZNOIaM2NrZXMyWQvIRGXTBW1XObk +935pyMSWUdlQYWSPCdbbsnJ/OOH41ZnPFWVEgU3EZxIm7U6J5VzOotjyyreULunNJcQlso01OFo lnFhaAvvjYjTJDmMW2UKbRTj1uL2rBOSefBflpy5q7K03EUiJ8jNhdWE9SGs8fyYZktDdVWzPg/6 hjQaWktEHV2dUUejlalfuGpqZpRVpdtjqolVWdaMhyJQziR5Vs6FUSsdillm7VKPOAHbZ0C92S37 tr4w+lZfmwhQtHoJMMLRF7MpTeP/I81oE+Da7kDjGxcx3O7jO0wTgMsgnCTJweF+mhLvjWasAvwv TVn15Y/G8RA+fpJUq9EodgeF/TcobiuqeUDYZoACKNRFTpC+pA3a9QYNROVS8KiryEeH2g4um1lA 90asZmmSTgNSY7E008a6C66ayG9yYpBBaCy6vrTOowrdQcfHtUrUxXktRDj4ueGnwkRrio53my5t mDxRE9IrS+XNepf+CkgP9YSd2wruFYW84SWAwcdOQy5hPHdhKGNcukknqmjBu+gHCf6G8kaTUEDw 6F2XyGB03nt4WsPgvM+zN/C2PMz3aJ38LrXeejQJsZV0o3VTS2Ve8yBQ2BC7MxiA6uDxSD2oYovW MarjF6vZeY2vd0mtu6YGfAIYQJLuCkspVJsT1e9IVCnz87V7r4/ehpRELfgpJ/bHihpOIvFVoutn k+nUM1o4TA8+pziYx5KHxxK5ak4VOgK1ILuw9fpODNvSqOYeXLrwUSGikiF2Tpgzw+HUdcQJNmZ8 sQhqIDFN3aW81cw797D65rzb3FOj+xZ2YIpvapg0mj3v5E7Zm0q1WDlV1l2f75DtEcfce4r6DwSw /5IAcBUI8u8IYDY7nB4ddVOIjn2N9foP2U32wLjDhL+zQMcl7yzwzgKPWSA8CvAkCr8m/fPNv7ke n4P+7pU5/wUAAP//AwBQSwMEFAAGAAgAAAAhAKeYx6zfAAAADAEAAA8AAABkcnMvZG93bnJldi54 bWxMT01Lw0AQvRf8D8sI3tpNjbUlzaaIRSoeBKug3naz0ySYnQ3ZbRr99Y5e9PLg8WbeR74ZXSsG 7EPjScF8loBAKr1tqFLw8nw3XYEIUZPVrSdU8IkBNsXZJNeZ9Sd6wmEfK8EmFDKtoI6xy6QMZY1O h5nvkFg7+N7pyLSvpO31ic1dKy+T5Fo63RAn1LrD2xrLj/3RccjufrDvuE3fll/h9cGY9NGEnVIX 5+N2zXCzBhFxjH8f8LOB+0PBxYw/kg2iVcBr4i+ytkiumBo+WqzSJQhZ5PL/iOIbAAD//wMAUEsB Ai0AFAAGAAgAAAAhAFoik6P/AAAA5QEAABMAAAAAAAAAAAAAAAAAAAAAAFtDb250ZW50X1R5cGVz XS54bWxQSwECLQAUAAYACAAAACEAp0rPONcAAACWAQAACwAAAAAAAAAAAAAAAAAwAQAAX3JlbHMv LnJlbHNQSwECLQAUAAYACAAAACEAnEe7YgoDAACtCgAADgAAAAAAAAAAAAAAAAAwAgAAZHJzL2Uy b0RvYy54bWxQSwECLQAUAAYACAAAACEAp5jHrN8AAAAMAQAADwAAAAAAAAAAAAAAAABmBQAAZHJz L2Rvd25yZXYueG1sUEsFBgAAAAAEAAQA8wAAAHIGAAAAAA== ">
          <v:rect id="Rectangle 2" o:spid="_x0000_s1027" style="position:absolute;width:32004;height:1920;visibility:visible;mso-wrap-style:square;v-text-anchor:middle;mso-position-horizontal-relative:margin;mso-position-vertical-relative:page;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JWBmbckAAADgAAAADwAAAGRycy9kb3ducmV2LnhtbESPQWvC QBSE7wX/w/IEb3VjDqLRVUqlUBEpVSn19sy+ZlOzb0N2NbG/visUehkYhvmGmS87W4krNb50rGA0 TEAQ506XXCg47F8eJyB8QNZYOSYFN/KwXPQe5php1/I7XXehEBHCPkMFJoQ6k9Lnhiz6oauJY/bl Gosh2qaQusE2wm0l0yQZS4slxwWDNT0bys+7i1Xgvn+mh027PZ/2Zpp/HNPic/3WKjXod6tZlKcZ iEBd+G/8IV61ghTuf+IXEHLxCwAA//8DAFBLAQItABQABgAIAAAAIQCcrWMz7wAAAIgBAAATAAAA AAAAAAAAAAAAAAAAAABbQ29udGVudF9UeXBlc10ueG1sUEsBAi0AFAAGAAgAAAAhAFHn8aa/AAAA FgEAAAsAAAAAAAAAAAAAAAAAIAEAAF9yZWxzLy5yZWxzUEsBAi0AFAAGAAgAAAAhACVgZm3JAAAA 4AAAAA8AAAAAAAAAAAAAAAAACAIAAGRycy9kb3ducmV2LnhtbFBLBQYAAAAAAwADALcAAAD+AgAA AAA= " fillcolor="#4b3a2e [3215]" stroked="f" strokeweight="1pt"/>
          <v:rect id="Rectangle 3" o:spid="_x0000_s1028" style="position:absolute;top:99648;width:32004;height:915;visibility:visible;mso-wrap-style:square;v-text-anchor:middle;mso-position-horizontal-relative:margin;mso-position-vertical-relative:page;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oLnwsMkAAADgAAAADwAAAGRycy9kb3ducmV2LnhtbESPQWsC MRSE74L/ITyhN81qodTVKKIUKlJKVUp7e908N6ubl2UT3W1/vSkIXgaGYb5hpvPWluJCtS8cKxgO EhDEmdMF5wr2u5f+MwgfkDWWjknBL3mYz7qdKabaNfxBl23IRYSwT1GBCaFKpfSZIYt+4CrimB1c bTFEW+dS19hEuC3lKEmepMWC44LBipaGstP2bBW44994v2neTj87M84+v0f51/q9Ueqh164mURYT EIHacG/cEK9awSP8/4lfQMjZFQAA//8DAFBLAQItABQABgAIAAAAIQCcrWMz7wAAAIgBAAATAAAA AAAAAAAAAAAAAAAAAABbQ29udGVudF9UeXBlc10ueG1sUEsBAi0AFAAGAAgAAAAhAFHn8aa/AAAA FgEAAAsAAAAAAAAAAAAAAAAAIAEAAF9yZWxzLy5yZWxzUEsBAi0AFAAGAAgAAAAhAKC58LDJAAAA 4AAAAA8AAAAAAAAAAAAAAAAACAIAAGRycy9kb3ducmV2LnhtbFBLBQYAAAAAAwADALcAAAD+AgAA AAA= " fillcolor="#4b3a2e [3215]" stroked="f" strokeweight="1pt"/>
          <w10:wrap anchorx="margin" anchory="page"/>
        </v:group>
      </w:pict>
    </w:r>
  </w:p>
</w:hdr>
</file>

<file path=word/header2.xml><?xml version="1.0" encoding="utf-8"?>
<w:hd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  <w:r>
      <w:rPr>
        <w:color w:val="4B3A2E"/>
        <w:rFonts w:ascii="Century Gothic"/>
        <w:b w:val="0"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pict>
        <v:group w14:anchorId="0933BECD" id="Group 5" o:spid="_x0000_s1026" alt="Title: Background graphics" style="position:absolute;margin-left:0.00pt;margin-top:0.00pt;width:252pt;height:791.85pt;z-index:251663360;mso-width-percent:412;mso-height-percent:1000;mso-width-percent:412;mso-height-percent:1000;mso-position-horizontal-relative:margin;mso-position-vertical-relative:page;" coordsize="32004,100563" o:gfxdata="UEsDBBQABgAIAAAAIQBaIpOj/wAAAOUBAAATAAAAW0NvbnRlbnRfVHlwZXNdLnhtbJSRQU7DMBBF 90jcwZotSpx2gRBK0gVpl4BQOYBlTxKLZGx5TGhvj5NCF4gisbRn/n9Pdrk5jIOYMLB1VMEqL0Ag aWcsdRW87nfZHQiOiowaHGEFR2TY1NdX5f7okUVKE1fQx+jvpWTd46g4dx4pTVoXRhXTMXTSK/2m OpTroriV2lFEilmcO6AuG2zV+xDF9pCuTyYBBwbxcFqcWRUo7werVUymciLzg5J9EfKUXHa4t55v kgYI+StiGV0kfAef0uMEa1A8qxAf1ZhEpAksce0ap/O/S2bNkTPXtlZj3gTeLqmz1aVy4z4o4PTf 9ibFXnA618vlk+pPAAAA//8DAFBLAwQUAAYACAAAACEAp0rPONcAAACWAQAACwAAAF9yZWxzLy5y ZWxzpJDBasMwDIbvg72D0X1xmsMYo04vo9Br6R7A2IpjGltGMtn69jM7jGX0tqN+oe/70f7wmRa1 IkukbGDX9aAwO/IxBwPvl+PTCyipNnu7UEYDNxQ4jI8P+zMutrYjmWMR1ShZDMy1lletxc2YrHRU MLfNRJxsbSMHXay72oB66Ptnzb8ZMG6Y6uQN8MkPoC630sx/2Ck6JqGpdo6SpmmK7h5Ve/rIZ1wb xXLAasCzfIeMa9fKgdL3xbt/igPbMkd3ZJvwjdy2AA7Ush+/3nxz/AIAAP//AwBQSwMEFAAGAAgA AAAhAK0UdmYJAwAArQoAAA4AAABkcnMvZTJvRG9jLnhtbOxW207jMBB9X2n/wfL7kjSUQiNSVMGC VkKAuIhn4zhNJMfjtd2m3a/fsXNpuWhX6kr7BA/Bl5kzM8fjU5+erWtJVsLYClRGRwcxJUJxyCu1 yOjT4+W3E0qsYypnEpTI6EZYejb7+uW00alIoASZC0MQRNm00RktndNpFFleiprZA9BC4WYBpmYO p2YR5YY1iF7LKInjSdSAybUBLqzF1Yt2k84CflEI7m6LwgpHZEYxNxe+JnxfwjeanbJ0YZguK97l wfZIo2aVwqgD1AVzjCxN9Q6qrrgBC4U74FBHUBQVF6EILGcUvynnysBSh2IWabPQA0/I7Rui9obl N6srox/0nSFIRaMXSEaY+mLWhan9f0yTrANdmy1pYu0Ix9VDPIdxjORy3BzF8dHkMEmoR2MpL5H+ 9668/P5X56gPH71KqtHYKHZLhf03Kh5KpkVg2KZIBbJQ5RmdUKJYje16jw3E1EIKgkuBn2C2pcum Fqnbk6tpEifjgDsUy1JtrLsSUBM/yKjBDEJjsdW1dT4HtO1tfFwLssovKynDxN8bcS4NWTHseLdu DwJdXplJ5Y0VeLcO0i8h0309YeQ2UnhDqe5FgcTgYSchl3A9t2EY50K5UbtVsly00Y9i/OvLG1xC AQHRQxeYwQDeIbyuoQfv8uwcvK8I93vwjv+UWuc9uITYoNzgXVcKzEcIEgvrY7cOPVEtPZ6pF8g3 2DoGWn2xml9WeHrXzLo7ZlBPkAYUSXeLn0JCk1HoRpSUYH59tO7tsbdxl5IG9Smj9ueSGUGJ/KGw 66ej8dgrWpiMj44TnJjdnZfdHbWszwE7AmvB7MLQ2zvZDwsD9TNq6dxHxS2mOMbOKHemn5y7VjhR jbmYz4MZiphm7lo9aO7BPa2+OR/Xz8zoroUdKsUN9DeNpW87uTX2rgrmSwdF1fb5ltmOcbz3XqL+ gwAcvxcAXNpDAKbTyfjkpJfDDyWzO8j2ZveK29/wTxVoteRTBT5VYFcFwqMAn0Th16R7vvk31+48 2G9fmbPfAAAA//8DAFBLAwQUAAYACAAAACEAp5jHrN8AAAAMAQAADwAAAGRycy9kb3ducmV2Lnht bExPTUvDQBC9F/wPywje2k2NtSXNpohFKh4Eq6DedrPTJJidDdltGv31jl708uDxZt5HvhldKwbs Q+NJwXyWgEAqvW2oUvDyfDddgQhRk9WtJ1TwiQE2xdkk15n1J3rCYR8rwSYUMq2gjrHLpAxljU6H me+QWDv43unItK+k7fWJzV0rL5PkWjrdECfUusPbGsuP/dFxyO5+sO+4Td+WX+H1wZj00YSdUhfn 43bNcLMGEXGMfx/ws4H7Q8HFjD+SDaJVwGviL7K2SK6YGj5arNIlCFnk8v+I4hsAAP//AwBQSwEC LQAUAAYACAAAACEAWiKTo/8AAADlAQAAEwAAAAAAAAAAAAAAAAAAAAAAW0NvbnRlbnRfVHlwZXNd LnhtbFBLAQItABQABgAIAAAAIQCnSs841wAAAJYBAAALAAAAAAAAAAAAAAAAADABAABfcmVscy8u cmVsc1BLAQItABQABgAIAAAAIQCtFHZmCQMAAK0KAAAOAAAAAAAAAAAAAAAAADACAABkcnMvZTJv RG9jLnhtbFBLAQItABQABgAIAAAAIQCnmMes3wAAAAwBAAAPAAAAAAAAAAAAAAAAAGUFAABkcnMv ZG93bnJldi54bWxQSwUGAAAAAAQABADzAAAAcQYAAAAA ">
          <v:rect id="Rectangle 6" o:spid="_x0000_s1027" style="position:absolute;width:32004;height:1920;visibility:visible;mso-wrap-style:square;v-text-anchor:middle;mso-position-horizontal-relative:margin;mso-position-vertical-relative:page;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swrfrckAAADgAAAADwAAAGRycy9kb3ducmV2LnhtbESPQWsC MRSE70L/Q3gFb5qtB9HVKKUiKCJSldLeXjevm62bl2UT3dVf3whCLwPDMN8w03lrS3Gh2heOFbz0 ExDEmdMF5wqOh2VvBMIHZI2lY1JwJQ/z2VNniql2Db/TZR9yESHsU1RgQqhSKX1myKLvu4o4Zj+u thiirXOpa2wi3JZykCRDabHguGCwojdD2Wl/tgrc72183DTb0/fBjLOPr0H+ud41SnWf28UkyusE RKA2/DceiJVWMIT7n/gFhJz9AQAA//8DAFBLAQItABQABgAIAAAAIQCcrWMz7wAAAIgBAAATAAAA AAAAAAAAAAAAAAAAAABbQ29udGVudF9UeXBlc10ueG1sUEsBAi0AFAAGAAgAAAAhAFHn8aa/AAAA FgEAAAsAAAAAAAAAAAAAAAAAIAEAAF9yZWxzLy5yZWxzUEsBAi0AFAAGAAgAAAAhALMK363JAAAA 4AAAAA8AAAAAAAAAAAAAAAAACAIAAGRycy9kb3ducmV2LnhtbFBLBQYAAAAAAwADALcAAAD+AgAA AAA= " fillcolor="#4b3a2e [3215]" stroked="f" strokeweight="1pt"/>
          <v:rect id="Rectangle 7" o:spid="_x0000_s1028" style="position:absolute;top:99648;width:32004;height:915;visibility:visible;mso-wrap-style:square;v-text-anchor:middle;mso-position-horizontal-relative:margin;mso-position-vertical-relative:page;" o:gfxdata="UEsDBBQABgAIAAAAIQCcrWMz7wAAAIgBAAATAAAAW0NvbnRlbnRfVHlwZXNdLnhtbHyQTU7EMAxG 90jcIfIWtSksEELTzoLCEhAaDmAlbhtN60RxKDO3J+0ACwQs/fP5PXmzPUyjmimK81zDZVmBIjbe Ou5reN09FDegJCFbHD1TDUcS2DbnZ5vdMZConGapYUgp3GotZqAJpfSBOE86HydMuYy9Dmj22JO+ qqprbTwn4lSk5QY0m5Y6fBuTuj/k9skk0iig7k6LC6sGDGF0BlM21TPbH5Tik1Dm5LojgwtykTVA 6V8R6+hPwlfwKT8nOkvqGWN6xCmLaBtFW//Okeby/yuL5ySF7zpnqGyjtDn2QvO3l17/2HwAAAD/ /wMAUEsDBBQABgAIAAAAIQBR5/GmvwAAABYBAAALAAAAX3JlbHMvLnJlbHNsz8FqwzAMBuD7YO9g dF+U7lDGiNNbodfSPoCxlcQstoxksvXtZ3pqx46S+D9Jw+EnrWYj0cjZwq7rwVD2HGKeLVwvx7cP MFpdDm7lTBZupHAYX1+GM62utpAusahpSlYLS63lE1H9Qslpx4Vym0wsydVWyozF+S83E773/R7l 0YDxyTSnYEFOYQfmcitt8x87RS+sPNXOc0Kepuj/UzHwdz7T1hQnM1ULQfTeFNq6dhwYHAd8+mb8 BQAA//8DAFBLAwQUAAYACAAAACEANtNJcMoAAADgAAAADwAAAGRycy9kb3ducmV2LnhtbESPQWsC MRSE74L/ITyhN83qoa2rUUQpVKSUqpT29rp5blY3L8smutv+elMQvAwMw3zDTOetLcWFal84VjAc JCCIM6cLzhXsdy/9ZxA+IGssHZOCX/Iwn3U7U0y1a/iDLtuQiwhhn6ICE0KVSukzQxb9wFXEMTu4 2mKIts6lrrGJcFvKUZI8SosFxwWDFS0NZaft2Spwx7/xftO8nX52Zpx9fo/yr/V7o9RDr11Noiwm IAK14d64IV61gif4/xO/gJCzKwAAAP//AwBQSwECLQAUAAYACAAAACEAnK1jM+8AAACIAQAAEwAA AAAAAAAAAAAAAAAAAAAAW0NvbnRlbnRfVHlwZXNdLnhtbFBLAQItABQABgAIAAAAIQBR5/GmvwAA ABYBAAALAAAAAAAAAAAAAAAAACABAABfcmVscy8ucmVsc1BLAQItABQABgAIAAAAIQA200lwygAA AOAAAAAPAAAAAAAAAAAAAAAAAAgCAABkcnMvZG93bnJldi54bWxQSwUGAAAAAAMAAwC3AAAA/wIA AAAA " fillcolor="#4b3a2e [3215]" stroked="f" strokeweight="1pt"/>
          <w10:wrap anchorx="margin" anchory="page"/>
        </v:group>
      </w:pict>
    </w:r>
  </w:p>
</w:hdr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leader="none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leader="none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leader="none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leader="none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leader="none" w:pos="1800"/>
        </w:tabs>
        <w:ind w:left="1800" w:hanging="360"/>
      </w:pPr>
      <w:rPr>
        <w:rFonts w:hAnsi="Symbol" w:asci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leader="none" w:pos="1440"/>
        </w:tabs>
        <w:ind w:left="1440" w:hanging="360"/>
      </w:pPr>
      <w:rPr>
        <w:rFonts w:hAnsi="Symbol" w:asci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leader="none" w:pos="1080"/>
        </w:tabs>
        <w:ind w:left="1080" w:hanging="360"/>
      </w:pPr>
      <w:rPr>
        <w:rFonts w:hAnsi="Symbol" w:asci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leader="none" w:pos="720"/>
        </w:tabs>
        <w:ind w:left="720" w:hanging="360"/>
      </w:pPr>
      <w:rPr>
        <w:rFonts w:hAnsi="Symbol" w:asci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leader="none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leader="none" w:pos="360"/>
        </w:tabs>
        <w:ind w:left="360" w:hanging="360"/>
      </w:pPr>
      <w:rPr>
        <w:rFonts w:hAnsi="Symbol" w:ascii="Symbol" w:hint="default"/>
      </w:rPr>
    </w:lvl>
  </w:abstractNum>
  <w:abstractNum w:abstractNumId="10">
    <w:nsid w:val="06B0331B"/>
    <w:multiLevelType w:val="hybridMultilevel"/>
    <w:tmpl w:val="8B96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800C02"/>
    <w:multiLevelType w:val="hybridMultilevel"/>
    <w:tmpl w:val="92647D7A"/>
    <w:lvl w:ilvl="0" w:tplc="04090001">
      <w:start w:val="1"/>
      <w:numFmt w:val="bullet"/>
      <w:lvlText w:val=""/>
      <w:lvlJc w:val="left"/>
      <w:pPr>
        <w:ind w:left="180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Ansi="Wingdings" w:ascii="Wingdings" w:hint="default"/>
      </w:rPr>
    </w:lvl>
  </w:abstractNum>
  <w:abstractNum w:abstractNumId="12">
    <w:nsid w:val="6FFE36EA"/>
    <w:multiLevelType w:val="hybridMultilevel"/>
    <w:tmpl w:val="43E0621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98"/>
    <w:rsid w:val="0000092C"/>
    <w:rsid w:val="000070E0"/>
    <w:rsid w:val="00017A6A"/>
    <w:rsid w:val="00023C03"/>
    <w:rsid w:val="00047CB1"/>
    <w:rsid w:val="000D64E2"/>
    <w:rsid w:val="000E2C64"/>
    <w:rsid w:val="00144E85"/>
    <w:rsid w:val="001516A5"/>
    <w:rsid w:val="001C0084"/>
    <w:rsid w:val="001C52FD"/>
    <w:rsid w:val="001D0282"/>
    <w:rsid w:val="001F0C67"/>
    <w:rsid w:val="001F11BD"/>
    <w:rsid w:val="002514D2"/>
    <w:rsid w:val="00253E00"/>
    <w:rsid w:val="0028135A"/>
    <w:rsid w:val="002A0037"/>
    <w:rsid w:val="002A1E10"/>
    <w:rsid w:val="002E18FE"/>
    <w:rsid w:val="00305D8B"/>
    <w:rsid w:val="00310FE9"/>
    <w:rsid w:val="003203CF"/>
    <w:rsid w:val="00342051"/>
    <w:rsid w:val="003512C6"/>
    <w:rsid w:val="00397F36"/>
    <w:rsid w:val="003A73F7"/>
    <w:rsid w:val="003C1C78"/>
    <w:rsid w:val="003D2B05"/>
    <w:rsid w:val="003F26D5"/>
    <w:rsid w:val="00400ACB"/>
    <w:rsid w:val="00445392"/>
    <w:rsid w:val="004725F2"/>
    <w:rsid w:val="00476AC5"/>
    <w:rsid w:val="00494F84"/>
    <w:rsid w:val="004A493A"/>
    <w:rsid w:val="004A62C2"/>
    <w:rsid w:val="004C6AFE"/>
    <w:rsid w:val="004F4737"/>
    <w:rsid w:val="0053663D"/>
    <w:rsid w:val="00540054"/>
    <w:rsid w:val="00565CA8"/>
    <w:rsid w:val="00580835"/>
    <w:rsid w:val="005A266A"/>
    <w:rsid w:val="005A3453"/>
    <w:rsid w:val="005A3FE8"/>
    <w:rsid w:val="005A768C"/>
    <w:rsid w:val="005B5CEA"/>
    <w:rsid w:val="005C399E"/>
    <w:rsid w:val="005C63D0"/>
    <w:rsid w:val="005E0281"/>
    <w:rsid w:val="005E3325"/>
    <w:rsid w:val="005E6E47"/>
    <w:rsid w:val="00605AC7"/>
    <w:rsid w:val="00612D08"/>
    <w:rsid w:val="00621981"/>
    <w:rsid w:val="006541C9"/>
    <w:rsid w:val="006A4CF3"/>
    <w:rsid w:val="006B1156"/>
    <w:rsid w:val="006B4A4A"/>
    <w:rsid w:val="006F22B5"/>
    <w:rsid w:val="00724EA3"/>
    <w:rsid w:val="00724F94"/>
    <w:rsid w:val="00736DB3"/>
    <w:rsid w:val="007763AC"/>
    <w:rsid w:val="00793603"/>
    <w:rsid w:val="007F0999"/>
    <w:rsid w:val="007F6C20"/>
    <w:rsid w:val="007F7DCE"/>
    <w:rsid w:val="00812C28"/>
    <w:rsid w:val="00865222"/>
    <w:rsid w:val="00867E36"/>
    <w:rsid w:val="008771FC"/>
    <w:rsid w:val="00890A7C"/>
    <w:rsid w:val="00942BD7"/>
    <w:rsid w:val="00961E53"/>
    <w:rsid w:val="009868AB"/>
    <w:rsid w:val="009F3EBA"/>
    <w:rsid w:val="00A044C9"/>
    <w:rsid w:val="00A53AD0"/>
    <w:rsid w:val="00A93DCD"/>
    <w:rsid w:val="00AA0B2E"/>
    <w:rsid w:val="00AA7165"/>
    <w:rsid w:val="00B0032A"/>
    <w:rsid w:val="00B05E6B"/>
    <w:rsid w:val="00B20D55"/>
    <w:rsid w:val="00B2180E"/>
    <w:rsid w:val="00B22283"/>
    <w:rsid w:val="00B47603"/>
    <w:rsid w:val="00B51F93"/>
    <w:rsid w:val="00B95987"/>
    <w:rsid w:val="00B95A29"/>
    <w:rsid w:val="00BD3B4C"/>
    <w:rsid w:val="00BF470F"/>
    <w:rsid w:val="00C3171B"/>
    <w:rsid w:val="00C477B0"/>
    <w:rsid w:val="00C82F29"/>
    <w:rsid w:val="00C943B9"/>
    <w:rsid w:val="00CA3FDF"/>
    <w:rsid w:val="00CB1709"/>
    <w:rsid w:val="00D160CB"/>
    <w:rsid w:val="00D462F7"/>
    <w:rsid w:val="00D53F9E"/>
    <w:rsid w:val="00D75698"/>
    <w:rsid w:val="00D80E17"/>
    <w:rsid w:val="00DA3DFB"/>
    <w:rsid w:val="00DC108B"/>
    <w:rsid w:val="00DC66B2"/>
    <w:rsid w:val="00DD46EF"/>
    <w:rsid w:val="00DD7A7E"/>
    <w:rsid w:val="00DE0861"/>
    <w:rsid w:val="00DF0B57"/>
    <w:rsid w:val="00E07ADC"/>
    <w:rsid w:val="00EA581D"/>
    <w:rsid w:val="00EC0642"/>
    <w:rsid w:val="00EC4B6A"/>
    <w:rsid w:val="00ED7B8C"/>
    <w:rsid w:val="00EF7D78"/>
    <w:rsid w:val="00F04428"/>
    <w:rsid w:val="00F12BD6"/>
    <w:rsid w:val="00F435D5"/>
    <w:rsid w:val="00FC475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432C9"/>
  <w15:chartTrackingRefBased/>
  <w15:docId w15:val="{B505B8A9-E571-BB4C-A5A3-1CF168DC7F1F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header" Target="header2.xml"/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F095312-A734-974C-96FD-4CBD0EEDC547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EBDCAA3160DF4589A8755A52C21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E770D-11EF-F74F-B010-37B8D4841F27}"/>
      </w:docPartPr>
      <w:docPartBody>
        <w:p w:rsidR="00664330" w:rsidRDefault="00765C8D">
          <w:pPr>
            <w:pStyle w:val="F8EBDCAA3160DF4589A8755A52C21B6C"/>
          </w:pPr>
          <w:r>
            <w:t>Email</w:t>
          </w:r>
        </w:p>
      </w:docPartBody>
    </w:docPart>
    <w:docPart>
      <w:docPartPr>
        <w:name w:val="6EA9CB2779DB1D44A1D5DA535777E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A27FE-7662-D143-A108-4046DE099A27}"/>
      </w:docPartPr>
      <w:docPartBody>
        <w:p w:rsidR="00664330" w:rsidRDefault="00765C8D">
          <w:pPr>
            <w:pStyle w:val="6EA9CB2779DB1D44A1D5DA535777E5F4"/>
          </w:pPr>
          <w:r>
            <w:t>Skills Summary</w:t>
          </w:r>
        </w:p>
      </w:docPartBody>
    </w:docPart>
    <w:docPart>
      <w:docPartPr>
        <w:name w:val="201D43F7AE93DE41A14045948A968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72759-FD7B-EC46-BF4F-AED4F4ECD19D}"/>
      </w:docPartPr>
      <w:docPartBody>
        <w:p w:rsidR="00664330" w:rsidRDefault="00765C8D">
          <w:pPr>
            <w:pStyle w:val="201D43F7AE93DE41A14045948A968CCE"/>
          </w:pPr>
          <w:r>
            <w:t>Degree / Date of Graduation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8D"/>
    <w:rsid w:val="00664330"/>
    <w:rsid w:val="00765C8D"/>
    <w:rsid w:val="00B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EBDCAA3160DF4589A8755A52C21B6C">
    <w:name w:val="F8EBDCAA3160DF4589A8755A52C21B6C"/>
  </w:style>
  <w:style w:type="paragraph" w:customStyle="1" w:styleId="6EA9CB2779DB1D44A1D5DA535777E5F4">
    <w:name w:val="6EA9CB2779DB1D44A1D5DA535777E5F4"/>
  </w:style>
  <w:style w:type="paragraph" w:customStyle="1" w:styleId="201D43F7AE93DE41A14045948A968CCE">
    <w:name w:val="201D43F7AE93DE41A14045948A968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f.pablo18@yahoo.com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%7bBF095312-A734-974C-96FD-4CBD0EEDC547%7dtf50002038.dotx</Template>
  <TotalTime>75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Pablo</dc:creator>
  <cp:keywords/>
  <cp:lastModifiedBy>Francisco Pablo</cp:lastModifiedBy>
  <cp:revision>114</cp:revision>
  <dcterms:created xsi:type="dcterms:W3CDTF">2021-11-21T18:25:00Z</dcterms:created>
  <dcterms:modified xsi:type="dcterms:W3CDTF">2022-06-20T20:50:00Z</dcterms:modified>
</cp:coreProperties>
</file>